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84F" w:rsidRDefault="0042384F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6" type="#_x0000_t75" style="position:absolute;margin-left:77.7pt;margin-top:15.4pt;width:155.25pt;height:60.65pt;z-index:251658240;visibility:visible">
            <v:imagedata r:id="rId4" o:title="" croptop="11791f" cropbottom="15164f" cropleft="250f" cropright="115f"/>
          </v:shape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2384F" w:rsidRPr="00BE45C3" w:rsidRDefault="0042384F" w:rsidP="00BE45C3"/>
    <w:p w:rsidR="0042384F" w:rsidRPr="00BE45C3" w:rsidRDefault="0042384F" w:rsidP="00BE45C3"/>
    <w:p w:rsidR="0042384F" w:rsidRPr="00BE45C3" w:rsidRDefault="0042384F" w:rsidP="00BE45C3"/>
    <w:p w:rsidR="0042384F" w:rsidRPr="00BE45C3" w:rsidRDefault="0042384F" w:rsidP="00BE45C3"/>
    <w:p w:rsidR="0042384F" w:rsidRPr="00BE45C3" w:rsidRDefault="0042384F" w:rsidP="00BE45C3"/>
    <w:p w:rsidR="0042384F" w:rsidRDefault="0042384F" w:rsidP="00BE45C3"/>
    <w:p w:rsidR="0042384F" w:rsidRPr="00BE45C3" w:rsidRDefault="0042384F" w:rsidP="00BE45C3">
      <w:pPr>
        <w:ind w:firstLine="708"/>
      </w:pPr>
    </w:p>
    <w:sectPr w:rsidR="0042384F" w:rsidRPr="00BE45C3" w:rsidSect="00E44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237"/>
    <w:rsid w:val="00153237"/>
    <w:rsid w:val="00362403"/>
    <w:rsid w:val="0042384F"/>
    <w:rsid w:val="005302D7"/>
    <w:rsid w:val="005B2001"/>
    <w:rsid w:val="00BE45C3"/>
    <w:rsid w:val="00E4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F9E"/>
    <w:pPr>
      <w:spacing w:after="200" w:line="276" w:lineRule="auto"/>
    </w:pPr>
    <w:rPr>
      <w:rFonts w:cs="Calibri"/>
      <w:lang w:val="es-MX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90</Words>
  <Characters>514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froque</dc:creator>
  <cp:keywords/>
  <dc:description/>
  <cp:lastModifiedBy>lolivares</cp:lastModifiedBy>
  <cp:revision>2</cp:revision>
  <dcterms:created xsi:type="dcterms:W3CDTF">2012-01-03T16:24:00Z</dcterms:created>
  <dcterms:modified xsi:type="dcterms:W3CDTF">2012-01-03T16:24:00Z</dcterms:modified>
</cp:coreProperties>
</file>